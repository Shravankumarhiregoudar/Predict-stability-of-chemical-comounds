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B5E49" w14:textId="7A6B0F9F" w:rsidR="009C17B9" w:rsidRPr="009C17B9" w:rsidRDefault="009C17B9" w:rsidP="009C17B9">
      <w:pPr>
        <w:rPr>
          <w:rFonts w:ascii="Lusitana" w:hAnsi="Lusitana"/>
          <w:b/>
          <w:bCs/>
          <w:sz w:val="36"/>
          <w:szCs w:val="36"/>
        </w:rPr>
      </w:pPr>
      <w:r w:rsidRPr="009C17B9">
        <w:rPr>
          <w:rFonts w:ascii="Lusitana" w:hAnsi="Lusitana"/>
          <w:b/>
          <w:bCs/>
          <w:sz w:val="36"/>
          <w:szCs w:val="36"/>
        </w:rPr>
        <w:t>Data Science Challenge</w:t>
      </w:r>
    </w:p>
    <w:p w14:paraId="49827E9B" w14:textId="03ECE473" w:rsidR="009C17B9" w:rsidRDefault="009C17B9" w:rsidP="009C17B9">
      <w:pPr>
        <w:rPr>
          <w:rFonts w:ascii="Lusitana" w:hAnsi="Lusitana"/>
          <w:sz w:val="22"/>
        </w:rPr>
      </w:pPr>
      <w:r w:rsidRPr="009C17B9">
        <w:rPr>
          <w:rFonts w:ascii="Lusitana" w:hAnsi="Lusitana"/>
          <w:sz w:val="22"/>
        </w:rPr>
        <w:t>The idea behind this challenge is to use data to solve a canonical thermodynamics problem: given a pair of elements, predict the stable binary compounds that form on mixing. Within the attached .zip, we've provided roughly 5000 element pairs as training data. Each of the pure elemental compounds have been expanded into features for you using a naive application of the magpie feature set (</w:t>
      </w:r>
      <w:hyperlink r:id="rId7" w:history="1">
        <w:r w:rsidRPr="009C17B9">
          <w:rPr>
            <w:rStyle w:val="Hyperlink"/>
            <w:rFonts w:ascii="Lusitana" w:hAnsi="Lusitana"/>
            <w:sz w:val="22"/>
          </w:rPr>
          <w:t>https://bitbucket.org/wolverton/magpie</w:t>
        </w:r>
      </w:hyperlink>
      <w:r w:rsidRPr="009C17B9">
        <w:rPr>
          <w:rFonts w:ascii="Lusitana" w:hAnsi="Lusitana"/>
          <w:sz w:val="22"/>
        </w:rPr>
        <w:t>). Feel free to prune, extend, or otherwise manipulate this feature set in pursuit of a predictive model!</w:t>
      </w:r>
    </w:p>
    <w:p w14:paraId="3204BFA8" w14:textId="77777777" w:rsidR="009C17B9" w:rsidRPr="009C17B9" w:rsidRDefault="009C17B9" w:rsidP="009C17B9">
      <w:pPr>
        <w:rPr>
          <w:rFonts w:ascii="Lusitana" w:hAnsi="Lusitana"/>
          <w:sz w:val="22"/>
        </w:rPr>
      </w:pPr>
    </w:p>
    <w:p w14:paraId="2E3FD19B" w14:textId="7B396C7D" w:rsidR="009C17B9" w:rsidRDefault="009C17B9" w:rsidP="009C17B9">
      <w:pPr>
        <w:rPr>
          <w:rFonts w:ascii="Cambria" w:hAnsi="Cambria" w:cs="Cambria"/>
          <w:sz w:val="22"/>
        </w:rPr>
      </w:pPr>
      <w:r w:rsidRPr="009C17B9">
        <w:rPr>
          <w:rFonts w:ascii="Lusitana" w:hAnsi="Lusitana"/>
          <w:sz w:val="22"/>
        </w:rPr>
        <w:t xml:space="preserve">The training labels we've provided are a discretization of the 1D binary phase diagram at 10% intervals. For example, the label for </w:t>
      </w:r>
      <w:proofErr w:type="spellStart"/>
      <w:r w:rsidRPr="009C17B9">
        <w:rPr>
          <w:rFonts w:ascii="Lusitana" w:hAnsi="Lusitana"/>
          <w:sz w:val="22"/>
        </w:rPr>
        <w:t>OsTi</w:t>
      </w:r>
      <w:proofErr w:type="spellEnd"/>
      <w:r w:rsidRPr="009C17B9">
        <w:rPr>
          <w:rFonts w:ascii="Lusitana" w:hAnsi="Lusitana"/>
          <w:sz w:val="22"/>
        </w:rPr>
        <w:t xml:space="preserve"> ([1.0,0.0,0.0,0.0,0.0,1.0,0.0,0.0,0.0,0.0,1.0]) translates into the following stable compounds:</w:t>
      </w:r>
      <w:r w:rsidRPr="009C17B9">
        <w:rPr>
          <w:rFonts w:ascii="Cambria" w:hAnsi="Cambria" w:cs="Cambria"/>
          <w:sz w:val="22"/>
        </w:rPr>
        <w:t> </w:t>
      </w:r>
      <w:r w:rsidRPr="009C17B9">
        <w:rPr>
          <w:rFonts w:ascii="Lusitana" w:hAnsi="Lusitana"/>
          <w:sz w:val="22"/>
        </w:rPr>
        <w:t xml:space="preserve"> </w:t>
      </w:r>
      <w:proofErr w:type="spellStart"/>
      <w:r w:rsidRPr="009C17B9">
        <w:rPr>
          <w:rFonts w:ascii="Lusitana" w:hAnsi="Lusitana"/>
          <w:sz w:val="22"/>
        </w:rPr>
        <w:t>Os</w:t>
      </w:r>
      <w:proofErr w:type="spellEnd"/>
      <w:r w:rsidRPr="009C17B9">
        <w:rPr>
          <w:rFonts w:ascii="Lusitana" w:hAnsi="Lusitana"/>
          <w:sz w:val="22"/>
        </w:rPr>
        <w:t xml:space="preserve">, </w:t>
      </w:r>
      <w:proofErr w:type="spellStart"/>
      <w:r w:rsidRPr="009C17B9">
        <w:rPr>
          <w:rFonts w:ascii="Lusitana" w:hAnsi="Lusitana"/>
          <w:sz w:val="22"/>
        </w:rPr>
        <w:t>Os</w:t>
      </w:r>
      <w:proofErr w:type="spellEnd"/>
      <w:r w:rsidRPr="009C17B9">
        <w:rPr>
          <w:rFonts w:ascii="Lusitana" w:hAnsi="Lusitana"/>
          <w:sz w:val="22"/>
        </w:rPr>
        <w:t>{0.5}</w:t>
      </w:r>
      <w:proofErr w:type="spellStart"/>
      <w:r w:rsidRPr="009C17B9">
        <w:rPr>
          <w:rFonts w:ascii="Lusitana" w:hAnsi="Lusitana"/>
          <w:sz w:val="22"/>
        </w:rPr>
        <w:t>Ti</w:t>
      </w:r>
      <w:proofErr w:type="spellEnd"/>
      <w:r w:rsidRPr="009C17B9">
        <w:rPr>
          <w:rFonts w:ascii="Lusitana" w:hAnsi="Lusitana"/>
          <w:sz w:val="22"/>
        </w:rPr>
        <w:t xml:space="preserve">{0.5} or </w:t>
      </w:r>
      <w:proofErr w:type="spellStart"/>
      <w:r w:rsidRPr="009C17B9">
        <w:rPr>
          <w:rFonts w:ascii="Lusitana" w:hAnsi="Lusitana"/>
          <w:sz w:val="22"/>
        </w:rPr>
        <w:t>OsTi</w:t>
      </w:r>
      <w:proofErr w:type="spellEnd"/>
      <w:r w:rsidRPr="009C17B9">
        <w:rPr>
          <w:rFonts w:ascii="Lusitana" w:hAnsi="Lusitana"/>
          <w:sz w:val="22"/>
        </w:rPr>
        <w:t xml:space="preserve">, and </w:t>
      </w:r>
      <w:proofErr w:type="spellStart"/>
      <w:r w:rsidRPr="009C17B9">
        <w:rPr>
          <w:rFonts w:ascii="Lusitana" w:hAnsi="Lusitana"/>
          <w:sz w:val="22"/>
        </w:rPr>
        <w:t>Ti</w:t>
      </w:r>
      <w:proofErr w:type="spellEnd"/>
      <w:r w:rsidRPr="009C17B9">
        <w:rPr>
          <w:rFonts w:ascii="Lusitana" w:hAnsi="Lusitana"/>
          <w:sz w:val="22"/>
        </w:rPr>
        <w:t>.</w:t>
      </w:r>
      <w:r w:rsidRPr="009C17B9">
        <w:rPr>
          <w:rFonts w:ascii="Cambria" w:hAnsi="Cambria" w:cs="Cambria"/>
          <w:sz w:val="22"/>
        </w:rPr>
        <w:t> </w:t>
      </w:r>
    </w:p>
    <w:p w14:paraId="6503FD28" w14:textId="77777777" w:rsidR="009C17B9" w:rsidRPr="009C17B9" w:rsidRDefault="009C17B9" w:rsidP="009C17B9">
      <w:pPr>
        <w:rPr>
          <w:rFonts w:ascii="Lusitana" w:hAnsi="Lusitana"/>
          <w:sz w:val="22"/>
        </w:rPr>
      </w:pPr>
    </w:p>
    <w:p w14:paraId="61590438" w14:textId="6513CA36" w:rsidR="009C17B9" w:rsidRDefault="009C17B9" w:rsidP="009C17B9">
      <w:pPr>
        <w:rPr>
          <w:rFonts w:ascii="Lusitana" w:hAnsi="Lusitana"/>
          <w:sz w:val="22"/>
        </w:rPr>
      </w:pPr>
      <w:r w:rsidRPr="009C17B9">
        <w:rPr>
          <w:rFonts w:ascii="Lusitana" w:hAnsi="Lusitana"/>
          <w:sz w:val="22"/>
        </w:rPr>
        <w:t>Your task is to build a machine learning model in Python to predict the full stability vector.</w:t>
      </w:r>
      <w:r w:rsidRPr="009C17B9">
        <w:rPr>
          <w:rFonts w:ascii="Cambria" w:hAnsi="Cambria" w:cs="Cambria"/>
          <w:sz w:val="22"/>
        </w:rPr>
        <w:t> </w:t>
      </w:r>
      <w:r w:rsidRPr="009C17B9">
        <w:rPr>
          <w:rFonts w:ascii="Lusitana" w:hAnsi="Lusitana"/>
          <w:sz w:val="22"/>
        </w:rPr>
        <w:t xml:space="preserve"> Please explain your approach, including your choice of algorithm, data-preprocessing, and model accuracy evaluation.</w:t>
      </w:r>
      <w:r w:rsidRPr="009C17B9">
        <w:rPr>
          <w:rFonts w:ascii="Cambria" w:hAnsi="Cambria" w:cs="Cambria"/>
          <w:sz w:val="22"/>
        </w:rPr>
        <w:t> </w:t>
      </w:r>
      <w:r w:rsidRPr="009C17B9">
        <w:rPr>
          <w:rFonts w:ascii="Lusitana" w:hAnsi="Lusitana"/>
          <w:sz w:val="22"/>
        </w:rPr>
        <w:t xml:space="preserve"> Please write a framework for hyper-parameter tuning from scratch (not using sci-kit </w:t>
      </w:r>
      <w:proofErr w:type="spellStart"/>
      <w:r w:rsidRPr="009C17B9">
        <w:rPr>
          <w:rFonts w:ascii="Lusitana" w:hAnsi="Lusitana"/>
          <w:sz w:val="22"/>
        </w:rPr>
        <w:t>learn</w:t>
      </w:r>
      <w:r w:rsidRPr="009C17B9">
        <w:rPr>
          <w:rFonts w:ascii="Times New Roman" w:hAnsi="Times New Roman" w:cs="Times New Roman"/>
          <w:sz w:val="22"/>
        </w:rPr>
        <w:t>’</w:t>
      </w:r>
      <w:r w:rsidRPr="009C17B9">
        <w:rPr>
          <w:rFonts w:ascii="Lusitana" w:hAnsi="Lusitana"/>
          <w:sz w:val="22"/>
        </w:rPr>
        <w:t>s</w:t>
      </w:r>
      <w:proofErr w:type="spellEnd"/>
      <w:r w:rsidRPr="009C17B9">
        <w:rPr>
          <w:rFonts w:ascii="Lusitana" w:hAnsi="Lusitana"/>
          <w:sz w:val="22"/>
        </w:rPr>
        <w:t xml:space="preserve"> built in methods). Use this as an opportunity to showcase your coding ability!</w:t>
      </w:r>
    </w:p>
    <w:p w14:paraId="43415BEC" w14:textId="77777777" w:rsidR="009C17B9" w:rsidRPr="009C17B9" w:rsidRDefault="009C17B9" w:rsidP="009C17B9">
      <w:pPr>
        <w:rPr>
          <w:rFonts w:ascii="Lusitana" w:hAnsi="Lusitana"/>
          <w:sz w:val="22"/>
        </w:rPr>
      </w:pPr>
    </w:p>
    <w:p w14:paraId="2F03BB2D" w14:textId="3D705290" w:rsidR="009C17B9" w:rsidRDefault="009C17B9" w:rsidP="009C17B9">
      <w:pPr>
        <w:rPr>
          <w:rFonts w:ascii="Lusitana" w:hAnsi="Lusitana"/>
          <w:sz w:val="22"/>
        </w:rPr>
      </w:pPr>
      <w:r w:rsidRPr="009C17B9">
        <w:rPr>
          <w:rFonts w:ascii="Lusitana" w:hAnsi="Lusitana"/>
          <w:sz w:val="22"/>
        </w:rPr>
        <w:t>Please also estimate the performance of your model on the test set (both precision and recall) and explain your methodology in the write up.</w:t>
      </w:r>
      <w:r w:rsidRPr="009C17B9">
        <w:rPr>
          <w:rFonts w:ascii="Cambria" w:hAnsi="Cambria" w:cs="Cambria"/>
          <w:sz w:val="22"/>
        </w:rPr>
        <w:t> </w:t>
      </w:r>
      <w:r w:rsidRPr="009C17B9">
        <w:rPr>
          <w:rFonts w:ascii="Lusitana" w:hAnsi="Lusitana"/>
          <w:sz w:val="22"/>
        </w:rPr>
        <w:t xml:space="preserve"> Include a discussion of when your model may be more or less accurate.</w:t>
      </w:r>
    </w:p>
    <w:p w14:paraId="191C3262" w14:textId="77777777" w:rsidR="009C17B9" w:rsidRPr="009C17B9" w:rsidRDefault="009C17B9" w:rsidP="009C17B9">
      <w:pPr>
        <w:rPr>
          <w:rFonts w:ascii="Lusitana" w:hAnsi="Lusitana"/>
          <w:sz w:val="22"/>
        </w:rPr>
      </w:pPr>
    </w:p>
    <w:p w14:paraId="3D30773A" w14:textId="69C5ABCC" w:rsidR="009C17B9" w:rsidRDefault="009C17B9" w:rsidP="009C17B9">
      <w:pPr>
        <w:rPr>
          <w:rFonts w:ascii="Cambria" w:hAnsi="Cambria" w:cs="Cambria"/>
          <w:sz w:val="22"/>
        </w:rPr>
      </w:pPr>
      <w:r w:rsidRPr="009C17B9">
        <w:rPr>
          <w:rFonts w:ascii="Lusitana" w:hAnsi="Lusitana"/>
          <w:sz w:val="22"/>
        </w:rPr>
        <w:t>For evaluation, please send us predictions for the test set we've held out (simply fill in the last column with your predictions in the same format as the training data), along with your code and a brief writeup explaining the results (what worked/didn't work and why?).</w:t>
      </w:r>
      <w:r w:rsidRPr="009C17B9">
        <w:rPr>
          <w:rFonts w:ascii="Cambria" w:hAnsi="Cambria" w:cs="Cambria"/>
          <w:sz w:val="22"/>
        </w:rPr>
        <w:t> </w:t>
      </w:r>
      <w:r w:rsidRPr="009C17B9">
        <w:rPr>
          <w:rFonts w:ascii="Lusitana" w:hAnsi="Lusitana"/>
          <w:sz w:val="22"/>
        </w:rPr>
        <w:t xml:space="preserve"> Please package your submission in a zip file before uploading (it is easier for us to retrieve all of your files this way).</w:t>
      </w:r>
      <w:r w:rsidRPr="009C17B9">
        <w:rPr>
          <w:rFonts w:ascii="Cambria" w:hAnsi="Cambria" w:cs="Cambria"/>
          <w:sz w:val="22"/>
        </w:rPr>
        <w:t> </w:t>
      </w:r>
    </w:p>
    <w:p w14:paraId="5F5C94EA" w14:textId="77777777" w:rsidR="009C17B9" w:rsidRPr="009C17B9" w:rsidRDefault="009C17B9" w:rsidP="009C17B9">
      <w:pPr>
        <w:rPr>
          <w:rFonts w:ascii="Lusitana" w:hAnsi="Lusitana"/>
          <w:sz w:val="22"/>
        </w:rPr>
      </w:pPr>
    </w:p>
    <w:p w14:paraId="075AC9A9" w14:textId="7DC9ACBF" w:rsidR="009C17B9" w:rsidRDefault="009C17B9" w:rsidP="009C17B9">
      <w:pPr>
        <w:rPr>
          <w:rFonts w:ascii="Lusitana" w:hAnsi="Lusitana"/>
          <w:sz w:val="22"/>
        </w:rPr>
      </w:pPr>
      <w:r w:rsidRPr="009C17B9">
        <w:rPr>
          <w:rFonts w:ascii="Lusitana" w:hAnsi="Lusitana"/>
          <w:sz w:val="22"/>
        </w:rPr>
        <w:t>Again, please feel free to reach out anytime with questions/clarifications. I hope you'll give the challenge a crack - we're really looking forward to reviewing a solution from you!</w:t>
      </w:r>
    </w:p>
    <w:p w14:paraId="3CF51020" w14:textId="77777777" w:rsidR="009C17B9" w:rsidRPr="009C17B9" w:rsidRDefault="009C17B9" w:rsidP="009C17B9">
      <w:pPr>
        <w:rPr>
          <w:rFonts w:ascii="Lusitana" w:hAnsi="Lusitana"/>
          <w:sz w:val="22"/>
        </w:rPr>
      </w:pPr>
    </w:p>
    <w:p w14:paraId="40F706DA" w14:textId="77777777" w:rsidR="009C17B9" w:rsidRPr="009C17B9" w:rsidRDefault="009C17B9" w:rsidP="009C17B9">
      <w:pPr>
        <w:rPr>
          <w:rFonts w:ascii="Lusitana" w:hAnsi="Lusitana"/>
          <w:sz w:val="22"/>
        </w:rPr>
      </w:pPr>
      <w:r w:rsidRPr="009C17B9">
        <w:rPr>
          <w:rFonts w:ascii="Lusitana" w:hAnsi="Lusitana"/>
          <w:sz w:val="22"/>
        </w:rPr>
        <w:t>We will evaluate your submission based on:</w:t>
      </w:r>
    </w:p>
    <w:p w14:paraId="5FCEA459" w14:textId="77777777" w:rsidR="009C17B9" w:rsidRPr="009C17B9" w:rsidRDefault="009C17B9" w:rsidP="009C17B9">
      <w:pPr>
        <w:numPr>
          <w:ilvl w:val="0"/>
          <w:numId w:val="1"/>
        </w:numPr>
        <w:rPr>
          <w:rFonts w:ascii="Lusitana" w:hAnsi="Lusitana"/>
          <w:sz w:val="22"/>
        </w:rPr>
      </w:pPr>
      <w:r w:rsidRPr="009C17B9">
        <w:rPr>
          <w:rFonts w:ascii="Lusitana" w:hAnsi="Lusitana"/>
          <w:sz w:val="22"/>
        </w:rPr>
        <w:t>Code quality, including readability and extensibility</w:t>
      </w:r>
    </w:p>
    <w:p w14:paraId="1583CB4B" w14:textId="77777777" w:rsidR="009C17B9" w:rsidRPr="009C17B9" w:rsidRDefault="009C17B9" w:rsidP="009C17B9">
      <w:pPr>
        <w:numPr>
          <w:ilvl w:val="0"/>
          <w:numId w:val="1"/>
        </w:numPr>
        <w:rPr>
          <w:rFonts w:ascii="Lusitana" w:hAnsi="Lusitana"/>
          <w:sz w:val="22"/>
        </w:rPr>
      </w:pPr>
      <w:r w:rsidRPr="009C17B9">
        <w:rPr>
          <w:rFonts w:ascii="Lusitana" w:hAnsi="Lusitana"/>
          <w:sz w:val="22"/>
        </w:rPr>
        <w:t>Explanation of approach in write-up</w:t>
      </w:r>
    </w:p>
    <w:p w14:paraId="7C1AB15E" w14:textId="77777777" w:rsidR="009C17B9" w:rsidRPr="009C17B9" w:rsidRDefault="009C17B9" w:rsidP="009C17B9">
      <w:pPr>
        <w:numPr>
          <w:ilvl w:val="0"/>
          <w:numId w:val="1"/>
        </w:numPr>
        <w:rPr>
          <w:rFonts w:ascii="Lusitana" w:hAnsi="Lusitana"/>
          <w:sz w:val="22"/>
        </w:rPr>
      </w:pPr>
      <w:r w:rsidRPr="009C17B9">
        <w:rPr>
          <w:rFonts w:ascii="Lusitana" w:hAnsi="Lusitana"/>
          <w:sz w:val="22"/>
        </w:rPr>
        <w:t>Demonstrated statistical intuition</w:t>
      </w:r>
    </w:p>
    <w:p w14:paraId="27135B09" w14:textId="77777777" w:rsidR="009C17B9" w:rsidRPr="009C17B9" w:rsidRDefault="009C17B9" w:rsidP="009C17B9">
      <w:pPr>
        <w:numPr>
          <w:ilvl w:val="0"/>
          <w:numId w:val="1"/>
        </w:numPr>
        <w:rPr>
          <w:rFonts w:ascii="Lusitana" w:hAnsi="Lusitana"/>
          <w:sz w:val="22"/>
        </w:rPr>
      </w:pPr>
      <w:r w:rsidRPr="009C17B9">
        <w:rPr>
          <w:rFonts w:ascii="Lusitana" w:hAnsi="Lusitana"/>
          <w:sz w:val="22"/>
        </w:rPr>
        <w:t>Model performance (as evaluated via the predictions on the test set)</w:t>
      </w:r>
    </w:p>
    <w:p w14:paraId="27AECA52" w14:textId="386C9A5D" w:rsidR="00730D33" w:rsidRPr="009C17B9" w:rsidRDefault="009C17B9" w:rsidP="009C17B9">
      <w:pPr>
        <w:numPr>
          <w:ilvl w:val="0"/>
          <w:numId w:val="1"/>
        </w:numPr>
        <w:rPr>
          <w:rFonts w:ascii="Lusitana" w:hAnsi="Lusitana"/>
          <w:sz w:val="22"/>
        </w:rPr>
      </w:pPr>
      <w:r w:rsidRPr="009C17B9">
        <w:rPr>
          <w:rFonts w:ascii="Lusitana" w:hAnsi="Lusitana"/>
          <w:sz w:val="22"/>
        </w:rPr>
        <w:t>Accuracy and methodology of the model performance estimate for precision and recall</w:t>
      </w:r>
    </w:p>
    <w:sectPr w:rsidR="00730D33" w:rsidRPr="009C17B9" w:rsidSect="00233FE3">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5D78F" w14:textId="77777777" w:rsidR="00A23366" w:rsidRDefault="00A23366" w:rsidP="0059239A">
      <w:r>
        <w:separator/>
      </w:r>
    </w:p>
  </w:endnote>
  <w:endnote w:type="continuationSeparator" w:id="0">
    <w:p w14:paraId="3835DCAE" w14:textId="77777777" w:rsidR="00A23366" w:rsidRDefault="00A23366" w:rsidP="00592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usitana">
    <w:panose1 w:val="00000000000000000000"/>
    <w:charset w:val="00"/>
    <w:family w:val="auto"/>
    <w:pitch w:val="variable"/>
    <w:sig w:usb0="0000002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rlow Semi Condensed">
    <w:panose1 w:val="00000606000000000000"/>
    <w:charset w:val="00"/>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67189" w14:textId="77777777" w:rsidR="0059239A" w:rsidRDefault="0059239A">
    <w:pPr>
      <w:pStyle w:val="Footer"/>
    </w:pPr>
    <w:r>
      <w:rPr>
        <w:noProof/>
      </w:rPr>
      <mc:AlternateContent>
        <mc:Choice Requires="wps">
          <w:drawing>
            <wp:anchor distT="0" distB="0" distL="114300" distR="114300" simplePos="0" relativeHeight="251661312" behindDoc="0" locked="0" layoutInCell="1" allowOverlap="1" wp14:anchorId="42FD0CDB" wp14:editId="00E314AA">
              <wp:simplePos x="0" y="0"/>
              <wp:positionH relativeFrom="column">
                <wp:posOffset>-405765</wp:posOffset>
              </wp:positionH>
              <wp:positionV relativeFrom="paragraph">
                <wp:posOffset>248920</wp:posOffset>
              </wp:positionV>
              <wp:extent cx="0" cy="777240"/>
              <wp:effectExtent l="25400" t="0" r="25400" b="35560"/>
              <wp:wrapNone/>
              <wp:docPr id="4" name="Straight Connector 4"/>
              <wp:cNvGraphicFramePr/>
              <a:graphic xmlns:a="http://schemas.openxmlformats.org/drawingml/2006/main">
                <a:graphicData uri="http://schemas.microsoft.com/office/word/2010/wordprocessingShape">
                  <wps:wsp>
                    <wps:cNvCnPr/>
                    <wps:spPr>
                      <a:xfrm flipH="1">
                        <a:off x="0" y="0"/>
                        <a:ext cx="0" cy="777240"/>
                      </a:xfrm>
                      <a:prstGeom prst="line">
                        <a:avLst/>
                      </a:prstGeom>
                      <a:ln w="57150">
                        <a:solidFill>
                          <a:srgbClr val="E7792B"/>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D401773"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19.6pt" to="-31.9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" strokecolor="#e7792b" strokeweight="4.5pt">
              <v:stroke joinstyle="miter"/>
            </v:line>
          </w:pict>
        </mc:Fallback>
      </mc:AlternateContent>
    </w:r>
  </w:p>
  <w:p w14:paraId="1FFE7D39" w14:textId="77777777" w:rsidR="0059239A" w:rsidRDefault="00B5686B">
    <w:pPr>
      <w:pStyle w:val="Footer"/>
    </w:pPr>
    <w:r>
      <w:rPr>
        <w:noProof/>
      </w:rPr>
      <mc:AlternateContent>
        <mc:Choice Requires="wps">
          <w:drawing>
            <wp:anchor distT="0" distB="0" distL="114300" distR="114300" simplePos="0" relativeHeight="251659264" behindDoc="0" locked="0" layoutInCell="1" allowOverlap="1" wp14:anchorId="229C7D39" wp14:editId="687CC7C7">
              <wp:simplePos x="0" y="0"/>
              <wp:positionH relativeFrom="column">
                <wp:posOffset>-294640</wp:posOffset>
              </wp:positionH>
              <wp:positionV relativeFrom="paragraph">
                <wp:posOffset>73660</wp:posOffset>
              </wp:positionV>
              <wp:extent cx="1298575" cy="8489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98575" cy="848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0B1E72" w14:textId="75FFDD3E" w:rsidR="009C17B9" w:rsidRDefault="009C17B9" w:rsidP="009C17B9">
                          <w:pPr>
                            <w:rPr>
                              <w:rFonts w:ascii="Barlow Semi Condensed" w:hAnsi="Barlow Semi Condensed"/>
                              <w:bCs/>
                              <w:color w:val="E8792C"/>
                              <w:sz w:val="22"/>
                            </w:rPr>
                          </w:pPr>
                          <w:r w:rsidRPr="00445A17">
                            <w:rPr>
                              <w:rFonts w:ascii="Barlow Semi Condensed" w:hAnsi="Barlow Semi Condensed"/>
                              <w:bCs/>
                              <w:color w:val="E8792C"/>
                              <w:sz w:val="22"/>
                            </w:rPr>
                            <w:t>CITRINE.IO</w:t>
                          </w:r>
                        </w:p>
                        <w:p w14:paraId="329BD88D" w14:textId="77777777" w:rsidR="009C17B9" w:rsidRDefault="009C17B9" w:rsidP="009C17B9">
                          <w:pPr>
                            <w:rPr>
                              <w:rFonts w:ascii="Barlow Semi Condensed" w:hAnsi="Barlow Semi Condensed"/>
                              <w:bCs/>
                              <w:color w:val="E8792C"/>
                              <w:sz w:val="22"/>
                            </w:rPr>
                          </w:pPr>
                        </w:p>
                        <w:p w14:paraId="1FCF6A99" w14:textId="77777777" w:rsidR="009C17B9" w:rsidRDefault="009C17B9" w:rsidP="009C17B9">
                          <w:pPr>
                            <w:rPr>
                              <w:rFonts w:ascii="Barlow Semi Condensed" w:hAnsi="Barlow Semi Condensed"/>
                              <w:bCs/>
                              <w:color w:val="E8792C"/>
                              <w:sz w:val="22"/>
                            </w:rPr>
                          </w:pPr>
                          <w:r w:rsidRPr="009C17B9">
                            <w:rPr>
                              <w:rFonts w:ascii="Barlow Semi Condensed" w:hAnsi="Barlow Semi Condensed"/>
                              <w:bCs/>
                              <w:color w:val="E8792C"/>
                              <w:sz w:val="22"/>
                            </w:rPr>
                            <w:t xml:space="preserve">2629 </w:t>
                          </w:r>
                          <w:r>
                            <w:rPr>
                              <w:rFonts w:ascii="Barlow Semi Condensed" w:hAnsi="Barlow Semi Condensed"/>
                              <w:bCs/>
                              <w:color w:val="E8792C"/>
                              <w:sz w:val="22"/>
                            </w:rPr>
                            <w:t>BROADWAY</w:t>
                          </w:r>
                        </w:p>
                        <w:p w14:paraId="73392D18" w14:textId="77777777" w:rsidR="009C17B9" w:rsidRPr="00445A17" w:rsidRDefault="009C17B9" w:rsidP="009C17B9">
                          <w:pPr>
                            <w:rPr>
                              <w:rFonts w:ascii="Barlow Semi Condensed" w:hAnsi="Barlow Semi Condensed"/>
                              <w:bCs/>
                              <w:color w:val="E8792C"/>
                              <w:sz w:val="22"/>
                            </w:rPr>
                          </w:pPr>
                          <w:r w:rsidRPr="00445A17">
                            <w:rPr>
                              <w:rFonts w:ascii="Barlow Semi Condensed" w:hAnsi="Barlow Semi Condensed"/>
                              <w:bCs/>
                              <w:color w:val="E8792C"/>
                              <w:sz w:val="22"/>
                            </w:rPr>
                            <w:t>REDWOOD CITY, CA</w:t>
                          </w:r>
                          <w:r w:rsidRPr="00445A17">
                            <w:rPr>
                              <w:rFonts w:ascii="Barlow Semi Condensed" w:hAnsi="Barlow Semi Condensed"/>
                              <w:bCs/>
                              <w:color w:val="E8792C"/>
                              <w:sz w:val="22"/>
                            </w:rPr>
                            <w:br/>
                          </w:r>
                          <w:r w:rsidRPr="00445A17">
                            <w:rPr>
                              <w:rFonts w:ascii="Barlow Semi Condensed" w:hAnsi="Barlow Semi Condensed"/>
                              <w:bCs/>
                              <w:color w:val="E8792C"/>
                              <w:sz w:val="22"/>
                            </w:rPr>
                            <w:br/>
                          </w:r>
                        </w:p>
                        <w:p w14:paraId="6CD111BE" w14:textId="166D41FF" w:rsidR="0059239A" w:rsidRPr="00B5686B" w:rsidRDefault="0059239A" w:rsidP="0059239A">
                          <w:pPr>
                            <w:rPr>
                              <w:rFonts w:ascii="Barlow Semi Condensed" w:hAnsi="Barlow Semi Condensed"/>
                              <w:bCs/>
                              <w:color w:val="E8792C"/>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C7D39" id="_x0000_t202" coordsize="21600,21600" o:spt="202" path="m,l,21600r21600,l21600,xe">
              <v:stroke joinstyle="miter"/>
              <v:path gradientshapeok="t" o:connecttype="rect"/>
            </v:shapetype>
            <v:shape id="Text Box 21" o:spid="_x0000_s1026" type="#_x0000_t202" style="position:absolute;margin-left:-23.2pt;margin-top:5.8pt;width:102.25pt;height:6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" filled="f" stroked="f">
              <v:textbox>
                <w:txbxContent>
                  <w:p w14:paraId="510B1E72" w14:textId="75FFDD3E" w:rsidR="009C17B9" w:rsidRDefault="009C17B9" w:rsidP="009C17B9">
                    <w:pPr>
                      <w:rPr>
                        <w:rFonts w:ascii="Barlow Semi Condensed" w:hAnsi="Barlow Semi Condensed"/>
                        <w:bCs/>
                        <w:color w:val="E8792C"/>
                        <w:sz w:val="22"/>
                      </w:rPr>
                    </w:pPr>
                    <w:r w:rsidRPr="00445A17">
                      <w:rPr>
                        <w:rFonts w:ascii="Barlow Semi Condensed" w:hAnsi="Barlow Semi Condensed"/>
                        <w:bCs/>
                        <w:color w:val="E8792C"/>
                        <w:sz w:val="22"/>
                      </w:rPr>
                      <w:t>CITRINE.IO</w:t>
                    </w:r>
                  </w:p>
                  <w:p w14:paraId="329BD88D" w14:textId="77777777" w:rsidR="009C17B9" w:rsidRDefault="009C17B9" w:rsidP="009C17B9">
                    <w:pPr>
                      <w:rPr>
                        <w:rFonts w:ascii="Barlow Semi Condensed" w:hAnsi="Barlow Semi Condensed"/>
                        <w:bCs/>
                        <w:color w:val="E8792C"/>
                        <w:sz w:val="22"/>
                      </w:rPr>
                    </w:pPr>
                  </w:p>
                  <w:p w14:paraId="1FCF6A99" w14:textId="77777777" w:rsidR="009C17B9" w:rsidRDefault="009C17B9" w:rsidP="009C17B9">
                    <w:pPr>
                      <w:rPr>
                        <w:rFonts w:ascii="Barlow Semi Condensed" w:hAnsi="Barlow Semi Condensed"/>
                        <w:bCs/>
                        <w:color w:val="E8792C"/>
                        <w:sz w:val="22"/>
                      </w:rPr>
                    </w:pPr>
                    <w:r w:rsidRPr="009C17B9">
                      <w:rPr>
                        <w:rFonts w:ascii="Barlow Semi Condensed" w:hAnsi="Barlow Semi Condensed"/>
                        <w:bCs/>
                        <w:color w:val="E8792C"/>
                        <w:sz w:val="22"/>
                      </w:rPr>
                      <w:t xml:space="preserve">2629 </w:t>
                    </w:r>
                    <w:r>
                      <w:rPr>
                        <w:rFonts w:ascii="Barlow Semi Condensed" w:hAnsi="Barlow Semi Condensed"/>
                        <w:bCs/>
                        <w:color w:val="E8792C"/>
                        <w:sz w:val="22"/>
                      </w:rPr>
                      <w:t>BROADWAY</w:t>
                    </w:r>
                  </w:p>
                  <w:p w14:paraId="73392D18" w14:textId="77777777" w:rsidR="009C17B9" w:rsidRPr="00445A17" w:rsidRDefault="009C17B9" w:rsidP="009C17B9">
                    <w:pPr>
                      <w:rPr>
                        <w:rFonts w:ascii="Barlow Semi Condensed" w:hAnsi="Barlow Semi Condensed"/>
                        <w:bCs/>
                        <w:color w:val="E8792C"/>
                        <w:sz w:val="22"/>
                      </w:rPr>
                    </w:pPr>
                    <w:r w:rsidRPr="00445A17">
                      <w:rPr>
                        <w:rFonts w:ascii="Barlow Semi Condensed" w:hAnsi="Barlow Semi Condensed"/>
                        <w:bCs/>
                        <w:color w:val="E8792C"/>
                        <w:sz w:val="22"/>
                      </w:rPr>
                      <w:t>REDWOOD CITY, CA</w:t>
                    </w:r>
                    <w:r w:rsidRPr="00445A17">
                      <w:rPr>
                        <w:rFonts w:ascii="Barlow Semi Condensed" w:hAnsi="Barlow Semi Condensed"/>
                        <w:bCs/>
                        <w:color w:val="E8792C"/>
                        <w:sz w:val="22"/>
                      </w:rPr>
                      <w:br/>
                    </w:r>
                    <w:r w:rsidRPr="00445A17">
                      <w:rPr>
                        <w:rFonts w:ascii="Barlow Semi Condensed" w:hAnsi="Barlow Semi Condensed"/>
                        <w:bCs/>
                        <w:color w:val="E8792C"/>
                        <w:sz w:val="22"/>
                      </w:rPr>
                      <w:br/>
                    </w:r>
                  </w:p>
                  <w:p w14:paraId="6CD111BE" w14:textId="166D41FF" w:rsidR="0059239A" w:rsidRPr="00B5686B" w:rsidRDefault="0059239A" w:rsidP="0059239A">
                    <w:pPr>
                      <w:rPr>
                        <w:rFonts w:ascii="Barlow Semi Condensed" w:hAnsi="Barlow Semi Condensed"/>
                        <w:bCs/>
                        <w:color w:val="E8792C"/>
                        <w:sz w:val="16"/>
                      </w:rPr>
                    </w:pPr>
                  </w:p>
                </w:txbxContent>
              </v:textbox>
            </v:shape>
          </w:pict>
        </mc:Fallback>
      </mc:AlternateContent>
    </w:r>
  </w:p>
  <w:p w14:paraId="0116AF21" w14:textId="77777777" w:rsidR="0059239A" w:rsidRDefault="0059239A">
    <w:pPr>
      <w:pStyle w:val="Footer"/>
    </w:pPr>
  </w:p>
  <w:p w14:paraId="5E493A09" w14:textId="77777777" w:rsidR="0059239A" w:rsidRDefault="0059239A">
    <w:pPr>
      <w:pStyle w:val="Footer"/>
    </w:pPr>
  </w:p>
  <w:p w14:paraId="3A445C30" w14:textId="77777777" w:rsidR="0059239A" w:rsidRDefault="0059239A">
    <w:pPr>
      <w:pStyle w:val="Footer"/>
    </w:pPr>
  </w:p>
  <w:p w14:paraId="6B917879" w14:textId="77777777" w:rsidR="0059239A" w:rsidRDefault="00592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9E271" w14:textId="77777777" w:rsidR="00233FE3" w:rsidRDefault="00233FE3">
    <w:pPr>
      <w:pStyle w:val="Footer"/>
    </w:pPr>
    <w:r>
      <w:rPr>
        <w:noProof/>
      </w:rPr>
      <mc:AlternateContent>
        <mc:Choice Requires="wps">
          <w:drawing>
            <wp:anchor distT="0" distB="0" distL="114300" distR="114300" simplePos="0" relativeHeight="251663360" behindDoc="0" locked="0" layoutInCell="1" allowOverlap="1" wp14:anchorId="7CDC6DDF" wp14:editId="2F6FF6BA">
              <wp:simplePos x="0" y="0"/>
              <wp:positionH relativeFrom="column">
                <wp:posOffset>-297180</wp:posOffset>
              </wp:positionH>
              <wp:positionV relativeFrom="paragraph">
                <wp:posOffset>203200</wp:posOffset>
              </wp:positionV>
              <wp:extent cx="1605915" cy="11493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05915" cy="1149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FC658" w14:textId="77777777" w:rsidR="00233FE3" w:rsidRPr="00445A17" w:rsidRDefault="00233FE3" w:rsidP="00233FE3">
                          <w:pPr>
                            <w:rPr>
                              <w:rFonts w:ascii="Barlow Semi Condensed" w:hAnsi="Barlow Semi Condensed"/>
                              <w:bCs/>
                              <w:color w:val="E8792C"/>
                              <w:sz w:val="22"/>
                            </w:rPr>
                          </w:pPr>
                          <w:r w:rsidRPr="00445A17">
                            <w:rPr>
                              <w:rFonts w:ascii="Barlow Semi Condensed" w:hAnsi="Barlow Semi Condensed"/>
                              <w:bCs/>
                              <w:color w:val="E8792C"/>
                              <w:sz w:val="22"/>
                            </w:rPr>
                            <w:t>CITRINE.IO</w:t>
                          </w:r>
                        </w:p>
                        <w:p w14:paraId="6498CEAC" w14:textId="2BA82471" w:rsidR="00CF3506" w:rsidRDefault="00CF3506" w:rsidP="00233FE3">
                          <w:pPr>
                            <w:rPr>
                              <w:rFonts w:ascii="Barlow Semi Condensed" w:hAnsi="Barlow Semi Condensed"/>
                              <w:bCs/>
                              <w:color w:val="E8792C"/>
                              <w:sz w:val="22"/>
                            </w:rPr>
                          </w:pPr>
                        </w:p>
                        <w:p w14:paraId="6C8ADD1D" w14:textId="77777777" w:rsidR="009C17B9" w:rsidRDefault="009C17B9" w:rsidP="00233FE3">
                          <w:pPr>
                            <w:rPr>
                              <w:rFonts w:ascii="Barlow Semi Condensed" w:hAnsi="Barlow Semi Condensed"/>
                              <w:bCs/>
                              <w:color w:val="E8792C"/>
                              <w:sz w:val="22"/>
                            </w:rPr>
                          </w:pPr>
                        </w:p>
                        <w:p w14:paraId="64F29915" w14:textId="77777777" w:rsidR="009C17B9" w:rsidRDefault="009C17B9" w:rsidP="00233FE3">
                          <w:pPr>
                            <w:rPr>
                              <w:rFonts w:ascii="Barlow Semi Condensed" w:hAnsi="Barlow Semi Condensed"/>
                              <w:bCs/>
                              <w:color w:val="E8792C"/>
                              <w:sz w:val="22"/>
                            </w:rPr>
                          </w:pPr>
                          <w:r w:rsidRPr="009C17B9">
                            <w:rPr>
                              <w:rFonts w:ascii="Barlow Semi Condensed" w:hAnsi="Barlow Semi Condensed"/>
                              <w:bCs/>
                              <w:color w:val="E8792C"/>
                              <w:sz w:val="22"/>
                            </w:rPr>
                            <w:t xml:space="preserve">2629 </w:t>
                          </w:r>
                          <w:r>
                            <w:rPr>
                              <w:rFonts w:ascii="Barlow Semi Condensed" w:hAnsi="Barlow Semi Condensed"/>
                              <w:bCs/>
                              <w:color w:val="E8792C"/>
                              <w:sz w:val="22"/>
                            </w:rPr>
                            <w:t>BROADWAY</w:t>
                          </w:r>
                        </w:p>
                        <w:p w14:paraId="2FB8CB53" w14:textId="77777777" w:rsidR="00233FE3" w:rsidRPr="00445A17" w:rsidRDefault="00233FE3" w:rsidP="00233FE3">
                          <w:pPr>
                            <w:rPr>
                              <w:rFonts w:ascii="Barlow Semi Condensed" w:hAnsi="Barlow Semi Condensed"/>
                              <w:bCs/>
                              <w:color w:val="E8792C"/>
                              <w:sz w:val="22"/>
                            </w:rPr>
                          </w:pPr>
                          <w:r w:rsidRPr="00445A17">
                            <w:rPr>
                              <w:rFonts w:ascii="Barlow Semi Condensed" w:hAnsi="Barlow Semi Condensed"/>
                              <w:bCs/>
                              <w:color w:val="E8792C"/>
                              <w:sz w:val="22"/>
                            </w:rPr>
                            <w:t>REDWOOD CITY, CA</w:t>
                          </w:r>
                          <w:r w:rsidRPr="00445A17">
                            <w:rPr>
                              <w:rFonts w:ascii="Barlow Semi Condensed" w:hAnsi="Barlow Semi Condensed"/>
                              <w:bCs/>
                              <w:color w:val="E8792C"/>
                              <w:sz w:val="22"/>
                            </w:rPr>
                            <w:br/>
                          </w:r>
                          <w:r w:rsidRPr="00445A17">
                            <w:rPr>
                              <w:rFonts w:ascii="Barlow Semi Condensed" w:hAnsi="Barlow Semi Condensed"/>
                              <w:bCs/>
                              <w:color w:val="E8792C"/>
                              <w:sz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C6DDF" id="_x0000_t202" coordsize="21600,21600" o:spt="202" path="m,l,21600r21600,l21600,xe">
              <v:stroke joinstyle="miter"/>
              <v:path gradientshapeok="t" o:connecttype="rect"/>
            </v:shapetype>
            <v:shape id="Text Box 10" o:spid="_x0000_s1027" type="#_x0000_t202" style="position:absolute;margin-left:-23.4pt;margin-top:16pt;width:126.45pt;height: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" filled="f" stroked="f">
              <v:textbox>
                <w:txbxContent>
                  <w:p w14:paraId="17EFC658" w14:textId="77777777" w:rsidR="00233FE3" w:rsidRPr="00445A17" w:rsidRDefault="00233FE3" w:rsidP="00233FE3">
                    <w:pPr>
                      <w:rPr>
                        <w:rFonts w:ascii="Barlow Semi Condensed" w:hAnsi="Barlow Semi Condensed"/>
                        <w:bCs/>
                        <w:color w:val="E8792C"/>
                        <w:sz w:val="22"/>
                      </w:rPr>
                    </w:pPr>
                    <w:r w:rsidRPr="00445A17">
                      <w:rPr>
                        <w:rFonts w:ascii="Barlow Semi Condensed" w:hAnsi="Barlow Semi Condensed"/>
                        <w:bCs/>
                        <w:color w:val="E8792C"/>
                        <w:sz w:val="22"/>
                      </w:rPr>
                      <w:t>CITRINE.IO</w:t>
                    </w:r>
                  </w:p>
                  <w:p w14:paraId="6498CEAC" w14:textId="2BA82471" w:rsidR="00CF3506" w:rsidRDefault="00CF3506" w:rsidP="00233FE3">
                    <w:pPr>
                      <w:rPr>
                        <w:rFonts w:ascii="Barlow Semi Condensed" w:hAnsi="Barlow Semi Condensed"/>
                        <w:bCs/>
                        <w:color w:val="E8792C"/>
                        <w:sz w:val="22"/>
                      </w:rPr>
                    </w:pPr>
                  </w:p>
                  <w:p w14:paraId="6C8ADD1D" w14:textId="77777777" w:rsidR="009C17B9" w:rsidRDefault="009C17B9" w:rsidP="00233FE3">
                    <w:pPr>
                      <w:rPr>
                        <w:rFonts w:ascii="Barlow Semi Condensed" w:hAnsi="Barlow Semi Condensed"/>
                        <w:bCs/>
                        <w:color w:val="E8792C"/>
                        <w:sz w:val="22"/>
                      </w:rPr>
                    </w:pPr>
                  </w:p>
                  <w:p w14:paraId="64F29915" w14:textId="77777777" w:rsidR="009C17B9" w:rsidRDefault="009C17B9" w:rsidP="00233FE3">
                    <w:pPr>
                      <w:rPr>
                        <w:rFonts w:ascii="Barlow Semi Condensed" w:hAnsi="Barlow Semi Condensed"/>
                        <w:bCs/>
                        <w:color w:val="E8792C"/>
                        <w:sz w:val="22"/>
                      </w:rPr>
                    </w:pPr>
                    <w:r w:rsidRPr="009C17B9">
                      <w:rPr>
                        <w:rFonts w:ascii="Barlow Semi Condensed" w:hAnsi="Barlow Semi Condensed"/>
                        <w:bCs/>
                        <w:color w:val="E8792C"/>
                        <w:sz w:val="22"/>
                      </w:rPr>
                      <w:t xml:space="preserve">2629 </w:t>
                    </w:r>
                    <w:r>
                      <w:rPr>
                        <w:rFonts w:ascii="Barlow Semi Condensed" w:hAnsi="Barlow Semi Condensed"/>
                        <w:bCs/>
                        <w:color w:val="E8792C"/>
                        <w:sz w:val="22"/>
                      </w:rPr>
                      <w:t>BROADWAY</w:t>
                    </w:r>
                  </w:p>
                  <w:p w14:paraId="2FB8CB53" w14:textId="77777777" w:rsidR="00233FE3" w:rsidRPr="00445A17" w:rsidRDefault="00233FE3" w:rsidP="00233FE3">
                    <w:pPr>
                      <w:rPr>
                        <w:rFonts w:ascii="Barlow Semi Condensed" w:hAnsi="Barlow Semi Condensed"/>
                        <w:bCs/>
                        <w:color w:val="E8792C"/>
                        <w:sz w:val="22"/>
                      </w:rPr>
                    </w:pPr>
                    <w:r w:rsidRPr="00445A17">
                      <w:rPr>
                        <w:rFonts w:ascii="Barlow Semi Condensed" w:hAnsi="Barlow Semi Condensed"/>
                        <w:bCs/>
                        <w:color w:val="E8792C"/>
                        <w:sz w:val="22"/>
                      </w:rPr>
                      <w:t>REDWOOD CITY, CA</w:t>
                    </w:r>
                    <w:r w:rsidRPr="00445A17">
                      <w:rPr>
                        <w:rFonts w:ascii="Barlow Semi Condensed" w:hAnsi="Barlow Semi Condensed"/>
                        <w:bCs/>
                        <w:color w:val="E8792C"/>
                        <w:sz w:val="22"/>
                      </w:rPr>
                      <w:br/>
                    </w:r>
                    <w:r w:rsidRPr="00445A17">
                      <w:rPr>
                        <w:rFonts w:ascii="Barlow Semi Condensed" w:hAnsi="Barlow Semi Condensed"/>
                        <w:bCs/>
                        <w:color w:val="E8792C"/>
                        <w:sz w:val="22"/>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5591B01" wp14:editId="766DE29B">
              <wp:simplePos x="0" y="0"/>
              <wp:positionH relativeFrom="column">
                <wp:posOffset>-410210</wp:posOffset>
              </wp:positionH>
              <wp:positionV relativeFrom="paragraph">
                <wp:posOffset>247650</wp:posOffset>
              </wp:positionV>
              <wp:extent cx="0" cy="859155"/>
              <wp:effectExtent l="25400" t="0" r="25400" b="29845"/>
              <wp:wrapNone/>
              <wp:docPr id="11" name="Straight Connector 11"/>
              <wp:cNvGraphicFramePr/>
              <a:graphic xmlns:a="http://schemas.openxmlformats.org/drawingml/2006/main">
                <a:graphicData uri="http://schemas.microsoft.com/office/word/2010/wordprocessingShape">
                  <wps:wsp>
                    <wps:cNvCnPr/>
                    <wps:spPr>
                      <a:xfrm flipH="1">
                        <a:off x="0" y="0"/>
                        <a:ext cx="0" cy="859155"/>
                      </a:xfrm>
                      <a:prstGeom prst="line">
                        <a:avLst/>
                      </a:prstGeom>
                      <a:ln w="57150">
                        <a:solidFill>
                          <a:srgbClr val="E7792B"/>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C698C59" id="Straight Connector 1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19.5pt" to="-32.3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" strokecolor="#e7792b" strokeweight="4.5pt">
              <v:stroke joinstyle="miter"/>
            </v:line>
          </w:pict>
        </mc:Fallback>
      </mc:AlternateContent>
    </w:r>
  </w:p>
  <w:p w14:paraId="6F10C7EA" w14:textId="77777777" w:rsidR="00233FE3" w:rsidRDefault="00233FE3">
    <w:pPr>
      <w:pStyle w:val="Footer"/>
    </w:pPr>
  </w:p>
  <w:p w14:paraId="71D2450E" w14:textId="77777777" w:rsidR="00233FE3" w:rsidRDefault="00233FE3">
    <w:pPr>
      <w:pStyle w:val="Footer"/>
    </w:pPr>
  </w:p>
  <w:p w14:paraId="2AB01D67" w14:textId="77777777" w:rsidR="00233FE3" w:rsidRDefault="00233FE3">
    <w:pPr>
      <w:pStyle w:val="Footer"/>
    </w:pPr>
  </w:p>
  <w:p w14:paraId="4164C0E0" w14:textId="77777777" w:rsidR="00233FE3" w:rsidRDefault="00233FE3">
    <w:pPr>
      <w:pStyle w:val="Footer"/>
    </w:pPr>
  </w:p>
  <w:p w14:paraId="51481DA7" w14:textId="77777777" w:rsidR="00233FE3" w:rsidRDefault="0023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7A0AC" w14:textId="77777777" w:rsidR="00A23366" w:rsidRDefault="00A23366" w:rsidP="0059239A">
      <w:r>
        <w:separator/>
      </w:r>
    </w:p>
  </w:footnote>
  <w:footnote w:type="continuationSeparator" w:id="0">
    <w:p w14:paraId="2CE1135C" w14:textId="77777777" w:rsidR="00A23366" w:rsidRDefault="00A23366" w:rsidP="00592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29C70" w14:textId="77777777" w:rsidR="0059239A" w:rsidRDefault="0059239A" w:rsidP="0059239A">
    <w:pPr>
      <w:pStyle w:val="Header"/>
      <w:ind w:hanging="720"/>
    </w:pPr>
  </w:p>
  <w:p w14:paraId="0DC85C04" w14:textId="77777777" w:rsidR="0059239A" w:rsidRDefault="0059239A" w:rsidP="0053128F">
    <w:pPr>
      <w:pStyle w:val="Header"/>
    </w:pPr>
  </w:p>
  <w:p w14:paraId="5A7ECB6F" w14:textId="77777777" w:rsidR="0053128F" w:rsidRDefault="0053128F" w:rsidP="0053128F">
    <w:pPr>
      <w:pStyle w:val="Header"/>
    </w:pPr>
  </w:p>
  <w:p w14:paraId="4D4F5430" w14:textId="77777777" w:rsidR="0059239A" w:rsidRDefault="0053128F" w:rsidP="0059239A">
    <w:pPr>
      <w:pStyle w:val="Header"/>
      <w:ind w:hanging="720"/>
    </w:pPr>
    <w:r>
      <w:rPr>
        <w:noProof/>
      </w:rPr>
      <w:drawing>
        <wp:inline distT="0" distB="0" distL="0" distR="0" wp14:anchorId="2BB956FA" wp14:editId="004A71D1">
          <wp:extent cx="1097280" cy="2091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rine_Solo_Logo_Pos_Spot_C.eps"/>
                  <pic:cNvPicPr/>
                </pic:nvPicPr>
                <pic:blipFill>
                  <a:blip r:embed="rId1">
                    <a:extLst>
                      <a:ext uri="{28A0092B-C50C-407E-A947-70E740481C1C}">
                        <a14:useLocalDpi xmlns:a14="http://schemas.microsoft.com/office/drawing/2010/main" val="0"/>
                      </a:ext>
                    </a:extLst>
                  </a:blip>
                  <a:stretch>
                    <a:fillRect/>
                  </a:stretch>
                </pic:blipFill>
                <pic:spPr>
                  <a:xfrm>
                    <a:off x="0" y="0"/>
                    <a:ext cx="1097280" cy="209139"/>
                  </a:xfrm>
                  <a:prstGeom prst="rect">
                    <a:avLst/>
                  </a:prstGeom>
                </pic:spPr>
              </pic:pic>
            </a:graphicData>
          </a:graphic>
        </wp:inline>
      </w:drawing>
    </w:r>
  </w:p>
  <w:p w14:paraId="775DA0BB" w14:textId="77777777" w:rsidR="0059239A" w:rsidRDefault="0059239A" w:rsidP="0059239A">
    <w:pPr>
      <w:pStyle w:val="Header"/>
      <w:ind w:hanging="720"/>
    </w:pPr>
  </w:p>
  <w:p w14:paraId="5DEC2A55" w14:textId="77777777" w:rsidR="0053128F" w:rsidRDefault="0053128F" w:rsidP="0059239A">
    <w:pPr>
      <w:pStyle w:val="Header"/>
      <w:ind w:hanging="720"/>
    </w:pPr>
  </w:p>
  <w:p w14:paraId="4820D738" w14:textId="77777777" w:rsidR="0053128F" w:rsidRDefault="0053128F" w:rsidP="0059239A">
    <w:pPr>
      <w:pStyle w:val="Header"/>
      <w:ind w:hanging="720"/>
    </w:pPr>
  </w:p>
  <w:p w14:paraId="2EED5F1A" w14:textId="77777777" w:rsidR="0059239A" w:rsidRDefault="0059239A" w:rsidP="0059239A">
    <w:pPr>
      <w:pStyle w:val="Header"/>
      <w:ind w:hanging="720"/>
    </w:pPr>
  </w:p>
  <w:p w14:paraId="63664787" w14:textId="77777777" w:rsidR="0053128F" w:rsidRDefault="0053128F" w:rsidP="0059239A">
    <w:pPr>
      <w:pStyle w:val="Header"/>
      <w:ind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3D04" w14:textId="77777777" w:rsidR="00233FE3" w:rsidRDefault="00233FE3" w:rsidP="00233FE3">
    <w:pPr>
      <w:pStyle w:val="Header"/>
      <w:ind w:hanging="720"/>
    </w:pPr>
  </w:p>
  <w:p w14:paraId="6D83CAF8" w14:textId="77777777" w:rsidR="00233FE3" w:rsidRDefault="00233FE3" w:rsidP="00233FE3">
    <w:pPr>
      <w:pStyle w:val="Header"/>
      <w:ind w:hanging="720"/>
    </w:pPr>
  </w:p>
  <w:p w14:paraId="740E8A7F" w14:textId="77777777" w:rsidR="00233FE3" w:rsidRDefault="00233FE3" w:rsidP="00233FE3">
    <w:pPr>
      <w:pStyle w:val="Header"/>
      <w:ind w:hanging="720"/>
    </w:pPr>
    <w:r w:rsidRPr="00403053">
      <w:rPr>
        <w:b/>
        <w:noProof/>
      </w:rPr>
      <w:drawing>
        <wp:inline distT="0" distB="0" distL="0" distR="0" wp14:anchorId="1608FAFE" wp14:editId="7191AE66">
          <wp:extent cx="2108835" cy="558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itrine_Full Logo_Pos_Spot_C.eps"/>
                  <pic:cNvPicPr/>
                </pic:nvPicPr>
                <pic:blipFill>
                  <a:blip r:embed="rId1">
                    <a:extLst>
                      <a:ext uri="{28A0092B-C50C-407E-A947-70E740481C1C}">
                        <a14:useLocalDpi xmlns:a14="http://schemas.microsoft.com/office/drawing/2010/main" val="0"/>
                      </a:ext>
                    </a:extLst>
                  </a:blip>
                  <a:stretch>
                    <a:fillRect/>
                  </a:stretch>
                </pic:blipFill>
                <pic:spPr>
                  <a:xfrm>
                    <a:off x="0" y="0"/>
                    <a:ext cx="2401472" cy="636369"/>
                  </a:xfrm>
                  <a:prstGeom prst="rect">
                    <a:avLst/>
                  </a:prstGeom>
                </pic:spPr>
              </pic:pic>
            </a:graphicData>
          </a:graphic>
        </wp:inline>
      </w:drawing>
    </w:r>
  </w:p>
  <w:p w14:paraId="6CE41475" w14:textId="77777777" w:rsidR="00233FE3" w:rsidRDefault="00233FE3" w:rsidP="00233FE3">
    <w:pPr>
      <w:pStyle w:val="Header"/>
    </w:pPr>
  </w:p>
  <w:p w14:paraId="04F1C31F" w14:textId="77777777" w:rsidR="00233FE3" w:rsidRDefault="00233FE3" w:rsidP="00233FE3">
    <w:pPr>
      <w:pStyle w:val="Header"/>
      <w:ind w:hanging="720"/>
    </w:pPr>
  </w:p>
  <w:p w14:paraId="49D71E0E" w14:textId="77777777" w:rsidR="00233FE3" w:rsidRDefault="00233FE3" w:rsidP="00233FE3">
    <w:pPr>
      <w:pStyle w:val="Header"/>
      <w:ind w:hanging="720"/>
    </w:pPr>
  </w:p>
  <w:p w14:paraId="5CA8D5DA" w14:textId="77777777" w:rsidR="00233FE3" w:rsidRDefault="00233FE3" w:rsidP="00233FE3">
    <w:pPr>
      <w:pStyle w:val="Header"/>
      <w:ind w:hanging="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067BC"/>
    <w:multiLevelType w:val="multilevel"/>
    <w:tmpl w:val="CBF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5E"/>
    <w:rsid w:val="00052053"/>
    <w:rsid w:val="00233FE3"/>
    <w:rsid w:val="00261297"/>
    <w:rsid w:val="00286403"/>
    <w:rsid w:val="003502A1"/>
    <w:rsid w:val="0043746E"/>
    <w:rsid w:val="00445A17"/>
    <w:rsid w:val="00514828"/>
    <w:rsid w:val="0053128F"/>
    <w:rsid w:val="005842ED"/>
    <w:rsid w:val="0059239A"/>
    <w:rsid w:val="00601A52"/>
    <w:rsid w:val="00696C72"/>
    <w:rsid w:val="006B19A4"/>
    <w:rsid w:val="006C710A"/>
    <w:rsid w:val="00730D33"/>
    <w:rsid w:val="007844C6"/>
    <w:rsid w:val="008B6E60"/>
    <w:rsid w:val="009C17B9"/>
    <w:rsid w:val="00A23366"/>
    <w:rsid w:val="00B5686B"/>
    <w:rsid w:val="00B97E84"/>
    <w:rsid w:val="00BA0E60"/>
    <w:rsid w:val="00BD7EEF"/>
    <w:rsid w:val="00C05AD4"/>
    <w:rsid w:val="00C1064A"/>
    <w:rsid w:val="00C2435E"/>
    <w:rsid w:val="00CB506E"/>
    <w:rsid w:val="00CF3506"/>
    <w:rsid w:val="00D01359"/>
    <w:rsid w:val="00D81337"/>
    <w:rsid w:val="00E2452C"/>
    <w:rsid w:val="00E619AA"/>
    <w:rsid w:val="00EA0ADE"/>
    <w:rsid w:val="00EF0D95"/>
    <w:rsid w:val="00F52538"/>
    <w:rsid w:val="00F7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78B9A"/>
  <w15:chartTrackingRefBased/>
  <w15:docId w15:val="{EFD11C50-9CFF-9645-B524-C2B3596F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39A"/>
    <w:pPr>
      <w:tabs>
        <w:tab w:val="center" w:pos="4680"/>
        <w:tab w:val="right" w:pos="9360"/>
      </w:tabs>
    </w:pPr>
  </w:style>
  <w:style w:type="character" w:customStyle="1" w:styleId="HeaderChar">
    <w:name w:val="Header Char"/>
    <w:basedOn w:val="DefaultParagraphFont"/>
    <w:link w:val="Header"/>
    <w:uiPriority w:val="99"/>
    <w:rsid w:val="0059239A"/>
  </w:style>
  <w:style w:type="paragraph" w:styleId="Footer">
    <w:name w:val="footer"/>
    <w:basedOn w:val="Normal"/>
    <w:link w:val="FooterChar"/>
    <w:uiPriority w:val="99"/>
    <w:unhideWhenUsed/>
    <w:rsid w:val="0059239A"/>
    <w:pPr>
      <w:tabs>
        <w:tab w:val="center" w:pos="4680"/>
        <w:tab w:val="right" w:pos="9360"/>
      </w:tabs>
    </w:pPr>
  </w:style>
  <w:style w:type="character" w:customStyle="1" w:styleId="FooterChar">
    <w:name w:val="Footer Char"/>
    <w:basedOn w:val="DefaultParagraphFont"/>
    <w:link w:val="Footer"/>
    <w:uiPriority w:val="99"/>
    <w:rsid w:val="0059239A"/>
  </w:style>
  <w:style w:type="character" w:styleId="Hyperlink">
    <w:name w:val="Hyperlink"/>
    <w:basedOn w:val="DefaultParagraphFont"/>
    <w:uiPriority w:val="99"/>
    <w:unhideWhenUsed/>
    <w:rsid w:val="009C17B9"/>
    <w:rPr>
      <w:color w:val="FF8200" w:themeColor="hyperlink"/>
      <w:u w:val="single"/>
    </w:rPr>
  </w:style>
  <w:style w:type="character" w:styleId="UnresolvedMention">
    <w:name w:val="Unresolved Mention"/>
    <w:basedOn w:val="DefaultParagraphFont"/>
    <w:uiPriority w:val="99"/>
    <w:rsid w:val="009C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622">
      <w:bodyDiv w:val="1"/>
      <w:marLeft w:val="0"/>
      <w:marRight w:val="0"/>
      <w:marTop w:val="0"/>
      <w:marBottom w:val="0"/>
      <w:divBdr>
        <w:top w:val="none" w:sz="0" w:space="0" w:color="auto"/>
        <w:left w:val="none" w:sz="0" w:space="0" w:color="auto"/>
        <w:bottom w:val="none" w:sz="0" w:space="0" w:color="auto"/>
        <w:right w:val="none" w:sz="0" w:space="0" w:color="auto"/>
      </w:divBdr>
    </w:div>
    <w:div w:id="385958819">
      <w:bodyDiv w:val="1"/>
      <w:marLeft w:val="0"/>
      <w:marRight w:val="0"/>
      <w:marTop w:val="0"/>
      <w:marBottom w:val="0"/>
      <w:divBdr>
        <w:top w:val="none" w:sz="0" w:space="0" w:color="auto"/>
        <w:left w:val="none" w:sz="0" w:space="0" w:color="auto"/>
        <w:bottom w:val="none" w:sz="0" w:space="0" w:color="auto"/>
        <w:right w:val="none" w:sz="0" w:space="0" w:color="auto"/>
      </w:divBdr>
    </w:div>
    <w:div w:id="912130424">
      <w:bodyDiv w:val="1"/>
      <w:marLeft w:val="0"/>
      <w:marRight w:val="0"/>
      <w:marTop w:val="0"/>
      <w:marBottom w:val="0"/>
      <w:divBdr>
        <w:top w:val="none" w:sz="0" w:space="0" w:color="auto"/>
        <w:left w:val="none" w:sz="0" w:space="0" w:color="auto"/>
        <w:bottom w:val="none" w:sz="0" w:space="0" w:color="auto"/>
        <w:right w:val="none" w:sz="0" w:space="0" w:color="auto"/>
      </w:divBdr>
    </w:div>
    <w:div w:id="991102768">
      <w:bodyDiv w:val="1"/>
      <w:marLeft w:val="0"/>
      <w:marRight w:val="0"/>
      <w:marTop w:val="0"/>
      <w:marBottom w:val="0"/>
      <w:divBdr>
        <w:top w:val="none" w:sz="0" w:space="0" w:color="auto"/>
        <w:left w:val="none" w:sz="0" w:space="0" w:color="auto"/>
        <w:bottom w:val="none" w:sz="0" w:space="0" w:color="auto"/>
        <w:right w:val="none" w:sz="0" w:space="0" w:color="auto"/>
      </w:divBdr>
    </w:div>
    <w:div w:id="1069156134">
      <w:bodyDiv w:val="1"/>
      <w:marLeft w:val="0"/>
      <w:marRight w:val="0"/>
      <w:marTop w:val="0"/>
      <w:marBottom w:val="0"/>
      <w:divBdr>
        <w:top w:val="none" w:sz="0" w:space="0" w:color="auto"/>
        <w:left w:val="none" w:sz="0" w:space="0" w:color="auto"/>
        <w:bottom w:val="none" w:sz="0" w:space="0" w:color="auto"/>
        <w:right w:val="none" w:sz="0" w:space="0" w:color="auto"/>
      </w:divBdr>
    </w:div>
    <w:div w:id="1447919494">
      <w:bodyDiv w:val="1"/>
      <w:marLeft w:val="0"/>
      <w:marRight w:val="0"/>
      <w:marTop w:val="0"/>
      <w:marBottom w:val="0"/>
      <w:divBdr>
        <w:top w:val="none" w:sz="0" w:space="0" w:color="auto"/>
        <w:left w:val="none" w:sz="0" w:space="0" w:color="auto"/>
        <w:bottom w:val="none" w:sz="0" w:space="0" w:color="auto"/>
        <w:right w:val="none" w:sz="0" w:space="0" w:color="auto"/>
      </w:divBdr>
    </w:div>
    <w:div w:id="1924030062">
      <w:bodyDiv w:val="1"/>
      <w:marLeft w:val="0"/>
      <w:marRight w:val="0"/>
      <w:marTop w:val="0"/>
      <w:marBottom w:val="0"/>
      <w:divBdr>
        <w:top w:val="none" w:sz="0" w:space="0" w:color="auto"/>
        <w:left w:val="none" w:sz="0" w:space="0" w:color="auto"/>
        <w:bottom w:val="none" w:sz="0" w:space="0" w:color="auto"/>
        <w:right w:val="none" w:sz="0" w:space="0" w:color="auto"/>
      </w:divBdr>
    </w:div>
    <w:div w:id="2040004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org/wolverton/magp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a/Downloads/Citrine_Letterhead_Address%20-%20Small%20Top%20logo%20(1).dotx" TargetMode="External"/></Relationships>
</file>

<file path=word/theme/theme1.xml><?xml version="1.0" encoding="utf-8"?>
<a:theme xmlns:a="http://schemas.openxmlformats.org/drawingml/2006/main" name="Citrine Theme 4_2018">
  <a:themeElements>
    <a:clrScheme name="Citrine Theme 4-2018">
      <a:dk1>
        <a:srgbClr val="000000"/>
      </a:dk1>
      <a:lt1>
        <a:srgbClr val="FFFFFF"/>
      </a:lt1>
      <a:dk2>
        <a:srgbClr val="453436"/>
      </a:dk2>
      <a:lt2>
        <a:srgbClr val="FF8200"/>
      </a:lt2>
      <a:accent1>
        <a:srgbClr val="FF8200"/>
      </a:accent1>
      <a:accent2>
        <a:srgbClr val="FFB25B"/>
      </a:accent2>
      <a:accent3>
        <a:srgbClr val="949493"/>
      </a:accent3>
      <a:accent4>
        <a:srgbClr val="8986CA"/>
      </a:accent4>
      <a:accent5>
        <a:srgbClr val="78BE20"/>
      </a:accent5>
      <a:accent6>
        <a:srgbClr val="E35DBF"/>
      </a:accent6>
      <a:hlink>
        <a:srgbClr val="FF8200"/>
      </a:hlink>
      <a:folHlink>
        <a:srgbClr val="00000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itrine Theme 4_2018" id="{27332701-B596-E242-B391-70CF943DAAE5}" vid="{CDCB0D44-43CE-7F4B-88D5-584843432CD0}"/>
    </a:ext>
  </a:extLst>
</a:theme>
</file>

<file path=docProps/app.xml><?xml version="1.0" encoding="utf-8"?>
<Properties xmlns="http://schemas.openxmlformats.org/officeDocument/2006/extended-properties" xmlns:vt="http://schemas.openxmlformats.org/officeDocument/2006/docPropsVTypes">
  <Template>Citrine_Letterhead_Address - Small Top logo (1).dotx</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Erin Antono</cp:lastModifiedBy>
  <cp:revision>2</cp:revision>
  <dcterms:created xsi:type="dcterms:W3CDTF">2020-08-07T23:54:00Z</dcterms:created>
  <dcterms:modified xsi:type="dcterms:W3CDTF">2020-08-07T23:54:00Z</dcterms:modified>
</cp:coreProperties>
</file>